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E" w:eastAsia="en-IE"/>
        </w:rPr>
        <w:drawing>
          <wp:inline distT="0" distB="0" distL="0" distR="0" wp14:anchorId="0446AF6B" wp14:editId="26C45C9C">
            <wp:extent cx="3657600" cy="4833642"/>
            <wp:effectExtent l="0" t="0" r="0" b="508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4833642"/>
                    </a:xfrm>
                    <a:prstGeom prst="rect">
                      <a:avLst/>
                    </a:prstGeom>
                    <a:noFill/>
                    <a:ln w="254000" cap="rnd">
                      <a:noFill/>
                    </a:ln>
                    <a:effectLst/>
                  </pic:spPr>
                </pic:pic>
              </a:graphicData>
            </a:graphic>
          </wp:inline>
        </w:drawing>
      </w:r>
    </w:p>
    <w:bookmarkEnd w:id="0"/>
    <w:bookmarkEnd w:id="1"/>
    <w:bookmarkEnd w:id="2"/>
    <w:bookmarkEnd w:id="3"/>
    <w:bookmarkEnd w:id="4"/>
    <w:p w:rsidR="00C6554A" w:rsidRPr="00BB4C43" w:rsidRDefault="00C0747D" w:rsidP="00C0747D">
      <w:pPr>
        <w:pStyle w:val="Title"/>
        <w:rPr>
          <w:color w:val="00B050"/>
        </w:rPr>
      </w:pPr>
      <w:proofErr w:type="spellStart"/>
      <w:r w:rsidRPr="00BB4C43">
        <w:rPr>
          <w:color w:val="00B050"/>
        </w:rPr>
        <w:t>WebSockets</w:t>
      </w:r>
      <w:proofErr w:type="spellEnd"/>
    </w:p>
    <w:p w:rsidR="00C0747D" w:rsidRPr="00D5413C" w:rsidRDefault="00C0747D" w:rsidP="00C0747D">
      <w:pPr>
        <w:pStyle w:val="Title"/>
      </w:pPr>
    </w:p>
    <w:p w:rsidR="00C6554A" w:rsidRDefault="00C0747D" w:rsidP="00C6554A">
      <w:pPr>
        <w:pStyle w:val="ContactInfo"/>
      </w:pPr>
      <w:r>
        <w:t>N00146933</w:t>
      </w:r>
      <w:r w:rsidR="00C6554A">
        <w:t xml:space="preserve"> | </w:t>
      </w:r>
      <w:r>
        <w:t>Networks &amp; Distributed Systems</w:t>
      </w:r>
      <w:r w:rsidR="00C6554A">
        <w:t xml:space="preserve"> |</w:t>
      </w:r>
      <w:r w:rsidR="00C6554A" w:rsidRPr="00D5413C">
        <w:t xml:space="preserve"> </w:t>
      </w:r>
      <w:r>
        <w:t>03/04/16</w:t>
      </w:r>
      <w:r w:rsidR="00C6554A">
        <w:br w:type="page"/>
      </w:r>
    </w:p>
    <w:p w:rsidR="00C6554A" w:rsidRPr="00116D77" w:rsidRDefault="00BB4C43" w:rsidP="00C6554A">
      <w:pPr>
        <w:pStyle w:val="Heading1"/>
        <w:rPr>
          <w:color w:val="00B050"/>
        </w:rPr>
      </w:pPr>
      <w:r w:rsidRPr="00116D77">
        <w:rPr>
          <w:color w:val="00B050"/>
        </w:rPr>
        <w:lastRenderedPageBreak/>
        <w:t>Introduction</w:t>
      </w:r>
    </w:p>
    <w:p w:rsidR="00BB4C43" w:rsidRDefault="00BB4C43" w:rsidP="00BB4C43">
      <w:pPr>
        <w:ind w:left="720"/>
      </w:pPr>
      <w:r>
        <w:t xml:space="preserve">The presented project is a socket IO whiteboard that allows multiple users to connect to a server and draw in various colors. The initial idea was to create a pong game but due to time issues, the game concept was then changed to a real time interactive whiteboard. The </w:t>
      </w:r>
      <w:r w:rsidR="00116D77">
        <w:t>whiteboard still has issues with color change but other than that everything is functional.</w:t>
      </w:r>
    </w:p>
    <w:p w:rsidR="00116D77" w:rsidRPr="00BB4C43" w:rsidRDefault="00116D77" w:rsidP="00BB4C43">
      <w:pPr>
        <w:ind w:left="720"/>
      </w:pPr>
      <w:r>
        <w:rPr>
          <w:noProof/>
          <w:lang w:val="en-IE" w:eastAsia="en-IE"/>
        </w:rPr>
        <w:drawing>
          <wp:inline distT="0" distB="0" distL="0" distR="0">
            <wp:extent cx="54864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e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898015"/>
                    </a:xfrm>
                    <a:prstGeom prst="rect">
                      <a:avLst/>
                    </a:prstGeom>
                  </pic:spPr>
                </pic:pic>
              </a:graphicData>
            </a:graphic>
          </wp:inline>
        </w:drawing>
      </w:r>
    </w:p>
    <w:p w:rsidR="00C6554A" w:rsidRPr="00514122" w:rsidRDefault="00C6554A" w:rsidP="00BB4C43">
      <w:pPr>
        <w:pStyle w:val="ListBullet"/>
        <w:numPr>
          <w:ilvl w:val="0"/>
          <w:numId w:val="0"/>
        </w:numPr>
        <w:ind w:left="720" w:hanging="360"/>
      </w:pPr>
    </w:p>
    <w:p w:rsidR="00116D77" w:rsidRPr="00116D77" w:rsidRDefault="00116D77" w:rsidP="00116D77">
      <w:pPr>
        <w:pStyle w:val="Heading1"/>
        <w:rPr>
          <w:color w:val="00B050"/>
        </w:rPr>
      </w:pPr>
      <w:r>
        <w:rPr>
          <w:color w:val="00B050"/>
        </w:rPr>
        <w:t>Implementation</w:t>
      </w:r>
    </w:p>
    <w:p w:rsidR="00116D77" w:rsidRDefault="00116D77" w:rsidP="00116D77">
      <w:r>
        <w:t xml:space="preserve">A basic html file was created to hold the canvas element. The html file linked all the </w:t>
      </w:r>
      <w:proofErr w:type="spellStart"/>
      <w:r>
        <w:t>js</w:t>
      </w:r>
      <w:proofErr w:type="spellEnd"/>
      <w:r>
        <w:t xml:space="preserve"> and </w:t>
      </w:r>
      <w:proofErr w:type="spellStart"/>
      <w:r>
        <w:t>css</w:t>
      </w:r>
      <w:proofErr w:type="spellEnd"/>
      <w:r>
        <w:t xml:space="preserve"> files. A </w:t>
      </w:r>
      <w:proofErr w:type="spellStart"/>
      <w:r>
        <w:t>css</w:t>
      </w:r>
      <w:proofErr w:type="spellEnd"/>
      <w:r>
        <w:t xml:space="preserve"> file was created to add simple style to the canvas page to make it more pleasing to the eye.</w:t>
      </w:r>
    </w:p>
    <w:p w:rsidR="00116D77" w:rsidRDefault="00116D77" w:rsidP="00116D77">
      <w:r>
        <w:t xml:space="preserve">A server.js file was created, this file is the main server and is responsible for running on node. Since node was already installed on the machine there was no need to go through the setup process. Node command </w:t>
      </w:r>
      <w:r w:rsidR="00EB5AA9">
        <w:t xml:space="preserve">prompt is run and the server file is run after installing </w:t>
      </w:r>
      <w:proofErr w:type="spellStart"/>
      <w:r w:rsidR="00EB5AA9">
        <w:t>nodemon</w:t>
      </w:r>
      <w:proofErr w:type="spellEnd"/>
      <w:r w:rsidR="00EB5AA9">
        <w:t xml:space="preserve">. The </w:t>
      </w:r>
      <w:proofErr w:type="spellStart"/>
      <w:r w:rsidR="00EB5AA9">
        <w:t>cmd</w:t>
      </w:r>
      <w:proofErr w:type="spellEnd"/>
      <w:r w:rsidR="00EB5AA9">
        <w:t xml:space="preserve"> line was </w:t>
      </w:r>
      <w:proofErr w:type="spellStart"/>
      <w:r w:rsidR="00EB5AA9">
        <w:t>nodemon</w:t>
      </w:r>
      <w:proofErr w:type="spellEnd"/>
      <w:r w:rsidR="00EB5AA9">
        <w:t xml:space="preserve"> server.js in the directory that the server is on. </w:t>
      </w:r>
    </w:p>
    <w:p w:rsidR="00EB5AA9" w:rsidRDefault="00EB5AA9" w:rsidP="00116D77">
      <w:r>
        <w:t xml:space="preserve">        </w:t>
      </w:r>
      <w:r w:rsidR="003875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46.25pt">
            <v:imagedata r:id="rId9" o:title="86c1e644b56f1f84b3cc73070c963a8a"/>
          </v:shape>
        </w:pict>
      </w:r>
    </w:p>
    <w:p w:rsidR="00EB5AA9" w:rsidRDefault="00EB5AA9" w:rsidP="00116D77">
      <w:r>
        <w:lastRenderedPageBreak/>
        <w:t xml:space="preserve">After the server was run and the console log is displayed the client </w:t>
      </w:r>
      <w:proofErr w:type="spellStart"/>
      <w:r>
        <w:t>js</w:t>
      </w:r>
      <w:proofErr w:type="spellEnd"/>
      <w:r>
        <w:t xml:space="preserve"> file was created. This file contains all the code that affects the canvas and the user’s interaction with it. The event listener </w:t>
      </w:r>
      <w:proofErr w:type="spellStart"/>
      <w:r>
        <w:t>DOMContentLoader</w:t>
      </w:r>
      <w:proofErr w:type="spellEnd"/>
      <w:r>
        <w:t xml:space="preserve"> was created which is responsible for the mouse variable. The canvas element was created and the client was connected to the server.</w:t>
      </w:r>
    </w:p>
    <w:p w:rsidR="00EB5AA9" w:rsidRDefault="00EB5AA9" w:rsidP="00116D77">
      <w:r>
        <w:t xml:space="preserve">      </w:t>
      </w:r>
      <w:r w:rsidR="0038754F">
        <w:pict>
          <v:shape id="_x0000_i1026" type="#_x0000_t75" style="width:382.5pt;height:189.75pt">
            <v:imagedata r:id="rId10" o:title="f379f75e3ff77a7042e3ff1a15481e9e"/>
          </v:shape>
        </w:pict>
      </w:r>
    </w:p>
    <w:p w:rsidR="00EB5AA9" w:rsidRDefault="00EB5AA9" w:rsidP="00116D77">
      <w:r>
        <w:t>Mouse event listeners were created which check the mouse movement and actions</w:t>
      </w:r>
      <w:r w:rsidR="00B07888">
        <w:t>.</w:t>
      </w:r>
    </w:p>
    <w:p w:rsidR="00B07888" w:rsidRDefault="00B07888" w:rsidP="00116D77">
      <w:r>
        <w:t xml:space="preserve">A </w:t>
      </w:r>
      <w:proofErr w:type="spellStart"/>
      <w:r>
        <w:t>socket.on</w:t>
      </w:r>
      <w:proofErr w:type="spellEnd"/>
      <w:r>
        <w:t xml:space="preserve"> is used to listen for messages form the server. The message that this line listens to is </w:t>
      </w:r>
      <w:proofErr w:type="spellStart"/>
      <w:r>
        <w:t>draw_line</w:t>
      </w:r>
      <w:proofErr w:type="spellEnd"/>
      <w:r w:rsidR="00EE2A3C">
        <w:t xml:space="preserve"> from the server.js file. Each line is drawn and sent to the server.</w:t>
      </w:r>
      <w:r w:rsidR="00EE2A3C">
        <w:rPr>
          <w:noProof/>
          <w:lang w:val="en-IE" w:eastAsia="en-IE"/>
        </w:rPr>
        <w:drawing>
          <wp:inline distT="0" distB="0" distL="0" distR="0">
            <wp:extent cx="5286375" cy="1504950"/>
            <wp:effectExtent l="0" t="0" r="9525" b="0"/>
            <wp:docPr id="2" name="Picture 2" descr="C:\Users\claduiu\Pictures\MEME\419d378ccc2e520a261ea9a32e565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duiu\Pictures\MEME\419d378ccc2e520a261ea9a32e5650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504950"/>
                    </a:xfrm>
                    <a:prstGeom prst="rect">
                      <a:avLst/>
                    </a:prstGeom>
                    <a:noFill/>
                    <a:ln>
                      <a:noFill/>
                    </a:ln>
                  </pic:spPr>
                </pic:pic>
              </a:graphicData>
            </a:graphic>
          </wp:inline>
        </w:drawing>
      </w:r>
    </w:p>
    <w:p w:rsidR="00EE2A3C" w:rsidRDefault="00EE2A3C" w:rsidP="00EE2A3C">
      <w:pPr>
        <w:rPr>
          <w:shd w:val="clear" w:color="auto" w:fill="FFFFFF"/>
        </w:rPr>
      </w:pPr>
      <w:proofErr w:type="spellStart"/>
      <w:proofErr w:type="gramStart"/>
      <w:r w:rsidRPr="00EE2A3C">
        <w:rPr>
          <w:shd w:val="clear" w:color="auto" w:fill="FFFFFF"/>
        </w:rPr>
        <w:t>io.on</w:t>
      </w:r>
      <w:proofErr w:type="spellEnd"/>
      <w:r w:rsidRPr="00EE2A3C">
        <w:rPr>
          <w:shd w:val="clear" w:color="auto" w:fill="FFFFFF"/>
        </w:rPr>
        <w:t>(</w:t>
      </w:r>
      <w:proofErr w:type="gramEnd"/>
      <w:r w:rsidRPr="00EE2A3C">
        <w:rPr>
          <w:rStyle w:val="hljs-string"/>
          <w:rFonts w:ascii="Courier New" w:hAnsi="Courier New" w:cs="Courier New"/>
          <w:color w:val="auto"/>
          <w:spacing w:val="4"/>
          <w:bdr w:val="single" w:sz="2" w:space="0" w:color="auto" w:frame="1"/>
        </w:rPr>
        <w:t>'connection'</w:t>
      </w:r>
      <w:r w:rsidRPr="00EE2A3C">
        <w:rPr>
          <w:shd w:val="clear" w:color="auto" w:fill="FFFFFF"/>
        </w:rPr>
        <w:t xml:space="preserve">, </w:t>
      </w:r>
      <w:r w:rsidRPr="00EE2A3C">
        <w:rPr>
          <w:rStyle w:val="hljs-keyword"/>
          <w:rFonts w:ascii="Courier New" w:hAnsi="Courier New" w:cs="Courier New"/>
          <w:color w:val="auto"/>
          <w:spacing w:val="4"/>
          <w:bdr w:val="single" w:sz="2" w:space="0" w:color="auto" w:frame="1"/>
        </w:rPr>
        <w:t>function</w:t>
      </w:r>
      <w:r w:rsidRPr="00EE2A3C">
        <w:rPr>
          <w:rStyle w:val="hljs-function"/>
          <w:rFonts w:ascii="Courier New" w:hAnsi="Courier New" w:cs="Courier New"/>
          <w:color w:val="auto"/>
          <w:spacing w:val="4"/>
          <w:bdr w:val="single" w:sz="2" w:space="0" w:color="auto" w:frame="1"/>
        </w:rPr>
        <w:t xml:space="preserve"> (</w:t>
      </w:r>
      <w:r w:rsidRPr="00EE2A3C">
        <w:rPr>
          <w:rStyle w:val="hljs-params"/>
          <w:rFonts w:ascii="Courier New" w:hAnsi="Courier New" w:cs="Courier New"/>
          <w:color w:val="auto"/>
          <w:spacing w:val="4"/>
          <w:bdr w:val="single" w:sz="2" w:space="0" w:color="auto" w:frame="1"/>
        </w:rPr>
        <w:t>socket</w:t>
      </w:r>
      <w:r w:rsidRPr="00EE2A3C">
        <w:rPr>
          <w:rStyle w:val="hljs-function"/>
          <w:rFonts w:ascii="Courier New" w:hAnsi="Courier New" w:cs="Courier New"/>
          <w:color w:val="auto"/>
          <w:spacing w:val="4"/>
          <w:bdr w:val="single" w:sz="2" w:space="0" w:color="auto" w:frame="1"/>
        </w:rPr>
        <w:t xml:space="preserve">) </w:t>
      </w:r>
      <w:r w:rsidRPr="00EE2A3C">
        <w:rPr>
          <w:shd w:val="clear" w:color="auto" w:fill="FFFFFF"/>
        </w:rPr>
        <w:t xml:space="preserve">{ was added to the server file </w:t>
      </w:r>
      <w:r>
        <w:rPr>
          <w:shd w:val="clear" w:color="auto" w:fill="FFFFFF"/>
        </w:rPr>
        <w:t>which checks whenever a new client connects to the server. In this handler all the lines from a lines history variable are sent to the new client so that when they join they can still see what was drawn prior to their connection.</w:t>
      </w:r>
    </w:p>
    <w:p w:rsidR="00676C8E" w:rsidRDefault="00676C8E" w:rsidP="00EE2A3C">
      <w:r>
        <w:rPr>
          <w:noProof/>
          <w:shd w:val="clear" w:color="auto" w:fill="FFFFFF"/>
          <w:lang w:val="en-IE" w:eastAsia="en-IE"/>
        </w:rPr>
        <w:drawing>
          <wp:inline distT="0" distB="0" distL="0" distR="0">
            <wp:extent cx="3571875" cy="1196049"/>
            <wp:effectExtent l="0" t="0" r="0" b="4445"/>
            <wp:docPr id="3" name="Picture 3" descr="C:\Users\claduiu\Pictures\MEME\6818c01e50b62059bf87683fc659a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duiu\Pictures\MEME\6818c01e50b62059bf87683fc659a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66" cy="1205623"/>
                    </a:xfrm>
                    <a:prstGeom prst="rect">
                      <a:avLst/>
                    </a:prstGeom>
                    <a:noFill/>
                    <a:ln>
                      <a:noFill/>
                    </a:ln>
                  </pic:spPr>
                </pic:pic>
              </a:graphicData>
            </a:graphic>
          </wp:inline>
        </w:drawing>
      </w:r>
    </w:p>
    <w:p w:rsidR="0088612E" w:rsidRDefault="00676C8E" w:rsidP="00EE2A3C">
      <w:r>
        <w:lastRenderedPageBreak/>
        <w:t xml:space="preserve">A draw-line handler is created for the client. Every time a line is added to the line _history </w:t>
      </w:r>
      <w:proofErr w:type="gramStart"/>
      <w:r>
        <w:t>its</w:t>
      </w:r>
      <w:proofErr w:type="gramEnd"/>
      <w:r>
        <w:t xml:space="preserve"> sent to all the clients connected to the server, to be displ</w:t>
      </w:r>
      <w:r w:rsidR="0088612E">
        <w:t xml:space="preserve">ayed </w:t>
      </w:r>
      <w:r>
        <w:t>on their individual canvas.</w:t>
      </w:r>
    </w:p>
    <w:p w:rsidR="00676C8E" w:rsidRDefault="0088612E" w:rsidP="00EE2A3C">
      <w:r>
        <w:rPr>
          <w:noProof/>
          <w:lang w:val="en-IE" w:eastAsia="en-IE"/>
        </w:rPr>
        <w:drawing>
          <wp:inline distT="0" distB="0" distL="0" distR="0">
            <wp:extent cx="3219450" cy="1409700"/>
            <wp:effectExtent l="0" t="0" r="0" b="0"/>
            <wp:docPr id="4" name="Picture 4" descr="C:\Users\claduiu\Pictures\MEME\2c828a7cb3cb0f2266223a1bd571e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duiu\Pictures\MEME\2c828a7cb3cb0f2266223a1bd571e8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409700"/>
                    </a:xfrm>
                    <a:prstGeom prst="rect">
                      <a:avLst/>
                    </a:prstGeom>
                    <a:noFill/>
                    <a:ln>
                      <a:noFill/>
                    </a:ln>
                  </pic:spPr>
                </pic:pic>
              </a:graphicData>
            </a:graphic>
          </wp:inline>
        </w:drawing>
      </w:r>
    </w:p>
    <w:p w:rsidR="0088612E" w:rsidRDefault="003B07D9" w:rsidP="00EE2A3C">
      <w:r>
        <w:t xml:space="preserve">Finally in the client.js a main loop function is created that checks if the mouse is clicked </w:t>
      </w:r>
      <w:r w:rsidR="003629D2">
        <w:t>every 10 milliseconds, where the mouse was and where it currently is.</w:t>
      </w:r>
      <w:r w:rsidR="00AA415A">
        <w:t xml:space="preserve"> If the mouse was clicked and moved from one location to another </w:t>
      </w:r>
      <w:proofErr w:type="spellStart"/>
      <w:r w:rsidR="00AA415A">
        <w:t>draw_line</w:t>
      </w:r>
      <w:proofErr w:type="spellEnd"/>
      <w:r w:rsidR="00AA415A">
        <w:t xml:space="preserve"> is sent to the server and the mouse movement is reset to false when it stops.</w:t>
      </w:r>
    </w:p>
    <w:p w:rsidR="00AA415A" w:rsidRDefault="00AA415A" w:rsidP="00EE2A3C">
      <w:r>
        <w:rPr>
          <w:noProof/>
          <w:lang w:val="en-IE" w:eastAsia="en-IE"/>
        </w:rPr>
        <w:drawing>
          <wp:inline distT="0" distB="0" distL="0" distR="0">
            <wp:extent cx="5229225" cy="1800225"/>
            <wp:effectExtent l="0" t="0" r="9525" b="9525"/>
            <wp:docPr id="5" name="Picture 5" descr="C:\Users\claduiu\Pictures\MEME\e2a144e85e315910a7d878a32fe99b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aduiu\Pictures\MEME\e2a144e85e315910a7d878a32fe99b2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1800225"/>
                    </a:xfrm>
                    <a:prstGeom prst="rect">
                      <a:avLst/>
                    </a:prstGeom>
                    <a:noFill/>
                    <a:ln>
                      <a:noFill/>
                    </a:ln>
                  </pic:spPr>
                </pic:pic>
              </a:graphicData>
            </a:graphic>
          </wp:inline>
        </w:drawing>
      </w:r>
    </w:p>
    <w:p w:rsidR="00AA415A" w:rsidRDefault="00AA415A" w:rsidP="00EE2A3C">
      <w:r>
        <w:t>An attempt was made to m</w:t>
      </w:r>
      <w:r w:rsidR="00D638F0">
        <w:t>ake lines of different colors but dude to time the color change was never implemented on the server.js file.</w:t>
      </w:r>
    </w:p>
    <w:p w:rsidR="00AE7DA1" w:rsidRDefault="00AE7DA1" w:rsidP="00AE7DA1">
      <w:pPr>
        <w:pStyle w:val="Heading1"/>
        <w:rPr>
          <w:color w:val="00B050"/>
        </w:rPr>
      </w:pPr>
      <w:r>
        <w:rPr>
          <w:color w:val="00B050"/>
        </w:rPr>
        <w:t>Conclusion</w:t>
      </w:r>
    </w:p>
    <w:p w:rsidR="00AE7DA1" w:rsidRDefault="00AE7DA1" w:rsidP="00AE7DA1">
      <w:r>
        <w:t xml:space="preserve">The created app works as it should with a bit of functionality missing. Two clients can connect to the server and the drawing appears on both canvases due to constant update of the </w:t>
      </w:r>
      <w:proofErr w:type="spellStart"/>
      <w:r>
        <w:t>line_history</w:t>
      </w:r>
      <w:proofErr w:type="spellEnd"/>
      <w:r>
        <w:t xml:space="preserve"> array in the server.js file</w:t>
      </w:r>
      <w:r w:rsidR="007D718A">
        <w:t>.</w:t>
      </w:r>
      <w:r w:rsidR="00623D64">
        <w:t xml:space="preserve"> </w:t>
      </w:r>
    </w:p>
    <w:p w:rsidR="00461121" w:rsidRDefault="00461121" w:rsidP="00AE7DA1">
      <w:r>
        <w:t>The code was created by following a tutorial on</w:t>
      </w:r>
      <w:bookmarkStart w:id="5" w:name="_GoBack"/>
      <w:bookmarkEnd w:id="5"/>
      <w:r>
        <w:t>:</w:t>
      </w:r>
      <w:r w:rsidRPr="00461121">
        <w:t xml:space="preserve"> </w:t>
      </w:r>
    </w:p>
    <w:p w:rsidR="00461121" w:rsidRPr="00AE7DA1" w:rsidRDefault="00461121" w:rsidP="00AE7DA1">
      <w:r w:rsidRPr="00461121">
        <w:t>http://code-and.coffee/post/2015/collaborative-drawing-canvas-node-websocket/</w:t>
      </w:r>
    </w:p>
    <w:p w:rsidR="00AE7DA1" w:rsidRPr="00EE2A3C" w:rsidRDefault="00AE7DA1" w:rsidP="00EE2A3C"/>
    <w:sectPr w:rsidR="00AE7DA1" w:rsidRPr="00EE2A3C">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692" w:rsidRDefault="00DD0692" w:rsidP="00C6554A">
      <w:pPr>
        <w:spacing w:before="0" w:after="0" w:line="240" w:lineRule="auto"/>
      </w:pPr>
      <w:r>
        <w:separator/>
      </w:r>
    </w:p>
  </w:endnote>
  <w:endnote w:type="continuationSeparator" w:id="0">
    <w:p w:rsidR="00DD0692" w:rsidRDefault="00DD069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8754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692" w:rsidRDefault="00DD0692" w:rsidP="00C6554A">
      <w:pPr>
        <w:spacing w:before="0" w:after="0" w:line="240" w:lineRule="auto"/>
      </w:pPr>
      <w:r>
        <w:separator/>
      </w:r>
    </w:p>
  </w:footnote>
  <w:footnote w:type="continuationSeparator" w:id="0">
    <w:p w:rsidR="00DD0692" w:rsidRDefault="00DD069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7D"/>
    <w:rsid w:val="00116D77"/>
    <w:rsid w:val="00190A22"/>
    <w:rsid w:val="002554CD"/>
    <w:rsid w:val="00293B83"/>
    <w:rsid w:val="002B4294"/>
    <w:rsid w:val="00333D0D"/>
    <w:rsid w:val="003629D2"/>
    <w:rsid w:val="0038754F"/>
    <w:rsid w:val="003B07D9"/>
    <w:rsid w:val="00461121"/>
    <w:rsid w:val="004C049F"/>
    <w:rsid w:val="005000E2"/>
    <w:rsid w:val="00623D64"/>
    <w:rsid w:val="00676C8E"/>
    <w:rsid w:val="006A3CE7"/>
    <w:rsid w:val="00754A29"/>
    <w:rsid w:val="007D718A"/>
    <w:rsid w:val="00816B4C"/>
    <w:rsid w:val="0088612E"/>
    <w:rsid w:val="00AA415A"/>
    <w:rsid w:val="00AE7DA1"/>
    <w:rsid w:val="00B07888"/>
    <w:rsid w:val="00BB4C43"/>
    <w:rsid w:val="00BC2BE7"/>
    <w:rsid w:val="00C0747D"/>
    <w:rsid w:val="00C6554A"/>
    <w:rsid w:val="00D638F0"/>
    <w:rsid w:val="00DD0692"/>
    <w:rsid w:val="00EB5AA9"/>
    <w:rsid w:val="00ED7C44"/>
    <w:rsid w:val="00EE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B81325E-428F-4E7A-97A3-377D1C2A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ljs-string">
    <w:name w:val="hljs-string"/>
    <w:basedOn w:val="DefaultParagraphFont"/>
    <w:rsid w:val="00EE2A3C"/>
  </w:style>
  <w:style w:type="character" w:customStyle="1" w:styleId="hljs-function">
    <w:name w:val="hljs-function"/>
    <w:basedOn w:val="DefaultParagraphFont"/>
    <w:rsid w:val="00EE2A3C"/>
  </w:style>
  <w:style w:type="character" w:customStyle="1" w:styleId="hljs-keyword">
    <w:name w:val="hljs-keyword"/>
    <w:basedOn w:val="DefaultParagraphFont"/>
    <w:rsid w:val="00EE2A3C"/>
  </w:style>
  <w:style w:type="character" w:customStyle="1" w:styleId="hljs-params">
    <w:name w:val="hljs-params"/>
    <w:basedOn w:val="DefaultParagraphFont"/>
    <w:rsid w:val="00EE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duiu\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79</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Vladean</dc:creator>
  <cp:keywords/>
  <dc:description/>
  <cp:lastModifiedBy>claduiu</cp:lastModifiedBy>
  <cp:revision>11</cp:revision>
  <dcterms:created xsi:type="dcterms:W3CDTF">2017-04-03T10:10:00Z</dcterms:created>
  <dcterms:modified xsi:type="dcterms:W3CDTF">2017-04-03T20:43:00Z</dcterms:modified>
</cp:coreProperties>
</file>